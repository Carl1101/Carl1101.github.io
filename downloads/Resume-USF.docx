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9C2646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6C407F36592A4484B4FDDFA25063776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proofErr w:type="spellStart"/>
          <w:r w:rsidR="00A25125">
            <w:t>Urb</w:t>
          </w:r>
          <w:proofErr w:type="spellEnd"/>
          <w:r w:rsidR="00DF0C0D">
            <w:t>.</w:t>
          </w:r>
          <w:r w:rsidR="00A25125">
            <w:t xml:space="preserve"> Alturas de </w:t>
          </w:r>
          <w:proofErr w:type="spellStart"/>
          <w:r w:rsidR="00A25125">
            <w:t>Bucarabones</w:t>
          </w:r>
          <w:proofErr w:type="spellEnd"/>
          <w:r w:rsidR="00A25125">
            <w:t xml:space="preserve"> 3T15 </w:t>
          </w:r>
          <w:proofErr w:type="spellStart"/>
          <w:r w:rsidR="00A25125">
            <w:t>Calle</w:t>
          </w:r>
          <w:proofErr w:type="spellEnd"/>
          <w:r w:rsidR="00A25125">
            <w:t xml:space="preserve"> 42</w:t>
          </w:r>
        </w:sdtContent>
      </w:sdt>
    </w:p>
    <w:sdt>
      <w:sdtPr>
        <w:alias w:val="Category"/>
        <w:tag w:val=""/>
        <w:id w:val="1543715586"/>
        <w:placeholder>
          <w:docPart w:val="64CFFF77E57D41B6AE1FF804D46A36A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A25125">
          <w:pPr>
            <w:pStyle w:val="ContactInfo"/>
          </w:pPr>
          <w:r>
            <w:t>Toa Alta, Puerto Rico 00953</w:t>
          </w:r>
        </w:p>
      </w:sdtContent>
    </w:sdt>
    <w:p w:rsidR="002C42BC" w:rsidRDefault="009C2646" w:rsidP="001D52A6">
      <w:pPr>
        <w:pStyle w:val="ContactInfo"/>
      </w:pPr>
      <w:sdt>
        <w:sdtPr>
          <w:alias w:val="Telephone"/>
          <w:tag w:val="Telephone"/>
          <w:id w:val="599758962"/>
          <w:placeholder>
            <w:docPart w:val="152550287BFA411A994372B233D73D2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25125">
            <w:t>787-427-4099</w:t>
          </w:r>
        </w:sdtContent>
      </w:sdt>
    </w:p>
    <w:sdt>
      <w:sdtPr>
        <w:rPr>
          <w:rStyle w:val="nfasis"/>
        </w:rPr>
        <w:alias w:val="Email"/>
        <w:tag w:val=""/>
        <w:id w:val="1889536063"/>
        <w:placeholder>
          <w:docPart w:val="A82735E42E6C49D3AF76020A705F657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2C42BC" w:rsidRDefault="00A25125">
          <w:pPr>
            <w:pStyle w:val="ContactInfo"/>
            <w:rPr>
              <w:rStyle w:val="nfasis"/>
            </w:rPr>
          </w:pPr>
          <w:r>
            <w:rPr>
              <w:rStyle w:val="nfasis"/>
            </w:rPr>
            <w:t>carlosvazquez014@gmail.com</w:t>
          </w:r>
        </w:p>
      </w:sdtContent>
    </w:sdt>
    <w:p w:rsidR="002C42BC" w:rsidRDefault="009C2646">
      <w:pPr>
        <w:pStyle w:val="Name"/>
      </w:pPr>
      <w:sdt>
        <w:sdtPr>
          <w:alias w:val="Your Name"/>
          <w:tag w:val=""/>
          <w:id w:val="1197042864"/>
          <w:placeholder>
            <w:docPart w:val="CB7164E0099640C69F2DC468DDFE24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25125">
            <w:t>Carlos R. Vázquez Rosario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Ttulo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835D55" w:rsidRDefault="00835D55" w:rsidP="00835D55">
            <w:pPr>
              <w:pStyle w:val="ResumeText"/>
            </w:pPr>
            <w:r>
              <w:t xml:space="preserve">To use my knowledge of </w:t>
            </w:r>
            <w:r w:rsidR="00EC64EB">
              <w:t>algorithms, software</w:t>
            </w:r>
            <w:r>
              <w:t xml:space="preserve"> developing and system design as a key inst</w:t>
            </w:r>
            <w:r w:rsidR="00EC64EB">
              <w:t>rument to create applications that are completely efficient.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Ttulo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8106D5" w:rsidRDefault="008106D5" w:rsidP="008106D5">
            <w:pPr>
              <w:pStyle w:val="ResumeText"/>
              <w:numPr>
                <w:ilvl w:val="0"/>
                <w:numId w:val="1"/>
              </w:numPr>
            </w:pPr>
            <w:r>
              <w:t xml:space="preserve">Experienced </w:t>
            </w:r>
            <w:r w:rsidR="00F02D57">
              <w:t>developing</w:t>
            </w:r>
            <w:r w:rsidR="00C06248">
              <w:t xml:space="preserve"> with languages like Java, Visual Basic, HTML, CSS, JavaScript, PHP and SQL.</w:t>
            </w:r>
          </w:p>
          <w:p w:rsidR="006F79DC" w:rsidRDefault="00C06248" w:rsidP="008106D5">
            <w:pPr>
              <w:pStyle w:val="ResumeText"/>
              <w:numPr>
                <w:ilvl w:val="0"/>
                <w:numId w:val="1"/>
              </w:numPr>
            </w:pPr>
            <w:r>
              <w:t>Experienced developing Android a</w:t>
            </w:r>
            <w:r w:rsidR="006F79DC">
              <w:t>pplications.</w:t>
            </w:r>
          </w:p>
          <w:p w:rsidR="008106D5" w:rsidRDefault="008106D5" w:rsidP="008106D5">
            <w:pPr>
              <w:pStyle w:val="ResumeText"/>
              <w:numPr>
                <w:ilvl w:val="0"/>
                <w:numId w:val="1"/>
              </w:numPr>
            </w:pPr>
            <w:r>
              <w:t>Know</w:t>
            </w:r>
            <w:r w:rsidR="00EC64EB">
              <w:t xml:space="preserve">ledge and Experience working in </w:t>
            </w:r>
            <w:r>
              <w:t>database design</w:t>
            </w:r>
            <w:r w:rsidR="00EC64EB">
              <w:t xml:space="preserve"> and implementation using Oracle 11g</w:t>
            </w:r>
            <w:r w:rsidR="006F79DC">
              <w:t>.</w:t>
            </w:r>
          </w:p>
          <w:p w:rsidR="008106D5" w:rsidRDefault="008106D5" w:rsidP="008106D5">
            <w:pPr>
              <w:pStyle w:val="ResumeText"/>
              <w:numPr>
                <w:ilvl w:val="0"/>
                <w:numId w:val="1"/>
              </w:numPr>
            </w:pPr>
            <w:r>
              <w:t>Experienced using Microsoft Office</w:t>
            </w:r>
            <w:r w:rsidR="00C06248">
              <w:t xml:space="preserve"> tools like</w:t>
            </w:r>
            <w:r>
              <w:t xml:space="preserve"> Word, PowerPoint, Excel, </w:t>
            </w:r>
            <w:r w:rsidR="00C06248">
              <w:t>and Visio.</w:t>
            </w:r>
          </w:p>
          <w:p w:rsidR="004D4E86" w:rsidRDefault="004D4E86" w:rsidP="004704AB">
            <w:pPr>
              <w:pStyle w:val="ResumeText"/>
              <w:numPr>
                <w:ilvl w:val="0"/>
                <w:numId w:val="1"/>
              </w:numPr>
            </w:pPr>
            <w:r>
              <w:t xml:space="preserve">Completely bilingual </w:t>
            </w:r>
            <w:r w:rsidR="004704AB">
              <w:t>on the languages of Spanish and English</w:t>
            </w:r>
          </w:p>
          <w:p w:rsidR="004704AB" w:rsidRDefault="004704AB" w:rsidP="004704AB">
            <w:pPr>
              <w:pStyle w:val="ResumeText"/>
              <w:numPr>
                <w:ilvl w:val="0"/>
                <w:numId w:val="1"/>
              </w:numPr>
            </w:pPr>
            <w:r>
              <w:t>Exp</w:t>
            </w:r>
            <w:r w:rsidR="006F79DC">
              <w:t xml:space="preserve">erienced working with operating systems like Windows 1998, XP, Vista, </w:t>
            </w:r>
            <w:r>
              <w:t>Windows7</w:t>
            </w:r>
            <w:r w:rsidR="006F79DC">
              <w:t>, Windows 8 and Ubuntu.</w:t>
            </w:r>
          </w:p>
          <w:p w:rsidR="00EC64EB" w:rsidRDefault="004E78BD" w:rsidP="004704AB">
            <w:pPr>
              <w:pStyle w:val="ResumeText"/>
              <w:numPr>
                <w:ilvl w:val="0"/>
                <w:numId w:val="1"/>
              </w:numPr>
            </w:pPr>
            <w:r>
              <w:t>Experienced</w:t>
            </w:r>
            <w:r w:rsidR="00EC64EB">
              <w:t xml:space="preserve"> working with web development frameworks</w:t>
            </w:r>
            <w:r w:rsidR="00C06248">
              <w:t xml:space="preserve"> and libraries</w:t>
            </w:r>
            <w:r w:rsidR="00EC64EB">
              <w:t xml:space="preserve"> like </w:t>
            </w:r>
            <w:proofErr w:type="spellStart"/>
            <w:proofErr w:type="gramStart"/>
            <w:r w:rsidR="00EC64EB">
              <w:t>AngularJs</w:t>
            </w:r>
            <w:proofErr w:type="spellEnd"/>
            <w:r w:rsidR="00EC64EB">
              <w:t xml:space="preserve"> ,</w:t>
            </w:r>
            <w:proofErr w:type="gramEnd"/>
            <w:r w:rsidR="00EC64EB">
              <w:t xml:space="preserve"> </w:t>
            </w:r>
            <w:proofErr w:type="spellStart"/>
            <w:r w:rsidR="00EC64EB">
              <w:t>EmberJs</w:t>
            </w:r>
            <w:proofErr w:type="spellEnd"/>
            <w:r w:rsidR="00EC64EB">
              <w:t>, SASS, SCSS and Bootstrap.</w:t>
            </w:r>
          </w:p>
          <w:p w:rsidR="00EC64EB" w:rsidRDefault="004E78BD" w:rsidP="004704AB">
            <w:pPr>
              <w:pStyle w:val="ResumeText"/>
              <w:numPr>
                <w:ilvl w:val="0"/>
                <w:numId w:val="1"/>
              </w:numPr>
            </w:pPr>
            <w:r>
              <w:t>Experienced</w:t>
            </w:r>
            <w:r w:rsidR="006130EE">
              <w:t xml:space="preserve"> using </w:t>
            </w:r>
            <w:proofErr w:type="spellStart"/>
            <w:r w:rsidR="006130EE">
              <w:t>Git</w:t>
            </w:r>
            <w:proofErr w:type="spellEnd"/>
            <w:r w:rsidR="006130EE">
              <w:t xml:space="preserve"> version control system and </w:t>
            </w:r>
            <w:r>
              <w:t>GitHub</w:t>
            </w:r>
            <w:r w:rsidR="006130EE">
              <w:t xml:space="preserve"> to manage repositories. </w:t>
            </w:r>
          </w:p>
          <w:p w:rsidR="00C06248" w:rsidRDefault="00C06248" w:rsidP="004704AB">
            <w:pPr>
              <w:pStyle w:val="ResumeText"/>
              <w:numPr>
                <w:ilvl w:val="0"/>
                <w:numId w:val="1"/>
              </w:numPr>
            </w:pPr>
            <w:r>
              <w:t>Experienced working with developing tools like Microsoft Visual Studio, Eclipse and Sublime Text 2.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Ttulo1"/>
            </w:pPr>
            <w:r>
              <w:t>Experience</w:t>
            </w:r>
          </w:p>
        </w:tc>
        <w:tc>
          <w:tcPr>
            <w:tcW w:w="472" w:type="dxa"/>
          </w:tcPr>
          <w:p w:rsidR="00CF1873" w:rsidRDefault="00CF1873"/>
          <w:p w:rsidR="00CF1873" w:rsidRPr="00CF1873" w:rsidRDefault="00CF1873" w:rsidP="00CF1873"/>
          <w:p w:rsidR="00CF1873" w:rsidRPr="00CF1873" w:rsidRDefault="00CF1873" w:rsidP="00CF1873"/>
          <w:p w:rsidR="00CF1873" w:rsidRPr="00CF1873" w:rsidRDefault="00CF1873" w:rsidP="00CF1873"/>
          <w:p w:rsidR="00CF1873" w:rsidRPr="00CF1873" w:rsidRDefault="00CF1873" w:rsidP="00CF1873"/>
          <w:p w:rsidR="00CF1873" w:rsidRPr="00CF1873" w:rsidRDefault="00CF1873" w:rsidP="00CF1873"/>
          <w:p w:rsidR="00CF1873" w:rsidRPr="00CF1873" w:rsidRDefault="00CF1873" w:rsidP="00CF1873"/>
          <w:p w:rsidR="002C42BC" w:rsidRPr="00CF1873" w:rsidRDefault="002C42BC" w:rsidP="00CF187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0BC464C0006E4FCE82142CC5C254A365"/>
                  </w:placeholder>
                  <w15:color w:val="C0C0C0"/>
                  <w15:repeatingSectionItem/>
                </w:sdtPr>
                <w:sdtEndPr/>
                <w:sdtContent>
                  <w:p w:rsidR="00CF1873" w:rsidRDefault="00CF1873" w:rsidP="00CF1873">
                    <w:pPr>
                      <w:pStyle w:val="Ttulo2"/>
                    </w:pPr>
                    <w:r>
                      <w:t>eDUCATION SERVICES ASSISTANT</w:t>
                    </w:r>
                    <w:r w:rsidRPr="00CC680F">
                      <w:t>, CORPORACION</w:t>
                    </w:r>
                    <w:r>
                      <w:t xml:space="preserve"> del</w:t>
                    </w:r>
                    <w:r w:rsidRPr="00CC680F">
                      <w:t xml:space="preserve"> FONDO </w:t>
                    </w:r>
                    <w:r>
                      <w:t xml:space="preserve">del </w:t>
                    </w:r>
                    <w:r w:rsidRPr="00CC680F">
                      <w:t>SEGURO DEL ESTADO (CFSE)</w:t>
                    </w:r>
                  </w:p>
                  <w:p w:rsidR="00CF1873" w:rsidRDefault="00CF1873" w:rsidP="00CF1873">
                    <w:pPr>
                      <w:pStyle w:val="ResumeText"/>
                    </w:pPr>
                    <w:r>
                      <w:t>May 2009 – July 2009</w:t>
                    </w:r>
                  </w:p>
                  <w:p w:rsidR="002C42BC" w:rsidRDefault="00CF1873">
                    <w:r>
                      <w:t>Organized, located and stored employees education funding documents.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0BC464C0006E4FCE82142CC5C254A365"/>
                  </w:placeholder>
                  <w15:color w:val="C0C0C0"/>
                  <w15:repeatingSectionItem/>
                </w:sdtPr>
                <w:sdtEndPr/>
                <w:sdtContent>
                  <w:p w:rsidR="00CF1873" w:rsidRDefault="00CF1873" w:rsidP="00CF1873">
                    <w:pPr>
                      <w:pStyle w:val="Ttulo2"/>
                    </w:pPr>
                    <w:r>
                      <w:t>ARCHIVE ASSISTANT, CORPORACION DEL FONDO DEL SEGURO DEL ESTADO (CFSE)</w:t>
                    </w:r>
                  </w:p>
                  <w:p w:rsidR="00CF1873" w:rsidRDefault="00CF1873" w:rsidP="00CF1873">
                    <w:pPr>
                      <w:pStyle w:val="Ttulo2"/>
                    </w:pPr>
                    <w:r>
                      <w:t>May 2011 – July 2011</w:t>
                    </w:r>
                  </w:p>
                  <w:p w:rsidR="006130EE" w:rsidRDefault="00CF1873" w:rsidP="00CF1873">
                    <w:r>
                      <w:t>Organized</w:t>
                    </w:r>
                    <w:r>
                      <w:t>, recollected, delivered,</w:t>
                    </w:r>
                    <w:r>
                      <w:t xml:space="preserve"> packed and transferred patient files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1787839"/>
                  <w:placeholder>
                    <w:docPart w:val="FDF9EA0C09034D649C1AA4AD024EA5F9"/>
                  </w:placeholder>
                  <w15:color w:val="C0C0C0"/>
                  <w15:repeatingSectionItem/>
                </w:sdtPr>
                <w:sdtEndPr/>
                <w:sdtContent>
                  <w:p w:rsidR="006130EE" w:rsidRDefault="00174687">
                    <w:pPr>
                      <w:pStyle w:val="Ttulo2"/>
                    </w:pPr>
                    <w:r>
                      <w:t>linux workshop</w:t>
                    </w:r>
                  </w:p>
                  <w:p w:rsidR="006130EE" w:rsidRDefault="00174687">
                    <w:pPr>
                      <w:pStyle w:val="ResumeText"/>
                    </w:pPr>
                    <w:r>
                      <w:t>August 2014</w:t>
                    </w:r>
                  </w:p>
                  <w:p w:rsidR="00174687" w:rsidRDefault="00CF1873" w:rsidP="00174687">
                    <w:pPr>
                      <w:pStyle w:val="ResumeText"/>
                    </w:pPr>
                    <w:r>
                      <w:t xml:space="preserve">Offered </w:t>
                    </w:r>
                    <w:r w:rsidR="00174687">
                      <w:t>workshop</w:t>
                    </w:r>
                    <w:r>
                      <w:t xml:space="preserve"> about Linux and its distributions</w:t>
                    </w:r>
                    <w:r w:rsidR="00174687">
                      <w:t xml:space="preserve"> to students at U</w:t>
                    </w:r>
                    <w:r w:rsidR="000A7D92">
                      <w:t xml:space="preserve">niversity of Puerto Rico: </w:t>
                    </w:r>
                    <w:proofErr w:type="spellStart"/>
                    <w:r w:rsidR="000A7D92">
                      <w:t>Bayamó</w:t>
                    </w:r>
                    <w:r w:rsidR="00174687">
                      <w:t>n</w:t>
                    </w:r>
                    <w:proofErr w:type="spellEnd"/>
                    <w:r w:rsidR="00174687">
                      <w:t xml:space="preserve"> Campus.</w:t>
                    </w:r>
                  </w:p>
                </w:sdtContent>
              </w:sdt>
              <w:p w:rsidR="00CF1873" w:rsidRDefault="00CF1873">
                <w:pPr>
                  <w:pStyle w:val="Ttulo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p w:rsidR="00CF1873" w:rsidRPr="00CF1873" w:rsidRDefault="00CF1873" w:rsidP="00CF1873"/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769641"/>
                  <w:placeholder>
                    <w:docPart w:val="882E3E39DBC44573A11ADD348EF12B65"/>
                  </w:placeholder>
                  <w15:color w:val="C0C0C0"/>
                  <w15:repeatingSectionItem/>
                </w:sdtPr>
                <w:sdtEndPr/>
                <w:sdtContent>
                  <w:p w:rsidR="00174687" w:rsidRDefault="00174687">
                    <w:pPr>
                      <w:pStyle w:val="Ttulo2"/>
                    </w:pPr>
                    <w:r>
                      <w:t>android workshop</w:t>
                    </w:r>
                  </w:p>
                  <w:p w:rsidR="00174687" w:rsidRDefault="00174687">
                    <w:pPr>
                      <w:pStyle w:val="ResumeText"/>
                    </w:pPr>
                    <w:r>
                      <w:t>October 2014</w:t>
                    </w:r>
                  </w:p>
                  <w:p w:rsidR="00AD53F8" w:rsidRDefault="00CF1873" w:rsidP="00174687">
                    <w:pPr>
                      <w:pStyle w:val="ResumeText"/>
                    </w:pPr>
                    <w:r>
                      <w:t>Offered</w:t>
                    </w:r>
                    <w:r w:rsidR="00174687">
                      <w:t xml:space="preserve"> workshop</w:t>
                    </w:r>
                    <w:r w:rsidR="001A3134">
                      <w:t xml:space="preserve"> about A</w:t>
                    </w:r>
                    <w:bookmarkStart w:id="0" w:name="_GoBack"/>
                    <w:bookmarkEnd w:id="0"/>
                    <w:r>
                      <w:t>ndroid application development</w:t>
                    </w:r>
                    <w:r w:rsidR="00174687">
                      <w:t xml:space="preserve"> to students at U</w:t>
                    </w:r>
                    <w:r w:rsidR="000A7D92">
                      <w:t xml:space="preserve">niversity of Puerto Rico: </w:t>
                    </w:r>
                    <w:proofErr w:type="spellStart"/>
                    <w:r w:rsidR="000A7D92">
                      <w:t>Bayamó</w:t>
                    </w:r>
                    <w:r w:rsidR="00174687">
                      <w:t>n</w:t>
                    </w:r>
                    <w:proofErr w:type="spellEnd"/>
                    <w:r w:rsidR="00174687">
                      <w:t xml:space="preserve"> Campus.</w:t>
                    </w:r>
                  </w:p>
                  <w:p w:rsidR="00174687" w:rsidRDefault="009C2646" w:rsidP="00174687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469644149"/>
                  <w:placeholder>
                    <w:docPart w:val="32F61AD4C32F4C2798A1AC7B80608E28"/>
                  </w:placeholder>
                  <w15:color w:val="C0C0C0"/>
                  <w15:repeatingSectionItem/>
                </w:sdtPr>
                <w:sdtEndPr/>
                <w:sdtContent>
                  <w:p w:rsidR="00174687" w:rsidRDefault="00174687">
                    <w:pPr>
                      <w:pStyle w:val="Ttulo2"/>
                    </w:pPr>
                    <w:r>
                      <w:t>Front End developer and database designer at bookshub</w:t>
                    </w:r>
                  </w:p>
                  <w:p w:rsidR="00174687" w:rsidRPr="00174687" w:rsidRDefault="00174687">
                    <w:pPr>
                      <w:pStyle w:val="ResumeText"/>
                    </w:pPr>
                    <w:r>
                      <w:t>August 2014 – December 2014</w:t>
                    </w:r>
                  </w:p>
                  <w:p w:rsidR="00AD53F8" w:rsidRDefault="00174687" w:rsidP="00174687">
                    <w:pPr>
                      <w:pStyle w:val="ResumeText"/>
                    </w:pPr>
                    <w:r>
                      <w:t xml:space="preserve">Developed the front end and designed the database of a web application named </w:t>
                    </w:r>
                    <w:proofErr w:type="spellStart"/>
                    <w:r>
                      <w:t>Bookshub</w:t>
                    </w:r>
                    <w:proofErr w:type="spellEnd"/>
                    <w:r>
                      <w:t xml:space="preserve"> for a </w:t>
                    </w:r>
                    <w:r w:rsidR="00167382">
                      <w:t xml:space="preserve">Project Management </w:t>
                    </w:r>
                    <w:r>
                      <w:t>class project at U</w:t>
                    </w:r>
                    <w:r w:rsidR="000A7D92">
                      <w:t xml:space="preserve">niversity of Puerto Rico: </w:t>
                    </w:r>
                    <w:proofErr w:type="spellStart"/>
                    <w:r w:rsidR="000A7D92">
                      <w:t>Bayamó</w:t>
                    </w:r>
                    <w:r>
                      <w:t>n</w:t>
                    </w:r>
                    <w:proofErr w:type="spellEnd"/>
                    <w:r>
                      <w:t xml:space="preserve"> Campus.</w:t>
                    </w:r>
                  </w:p>
                  <w:p w:rsidR="00174687" w:rsidRDefault="009C2646" w:rsidP="00174687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46314317"/>
                  <w:placeholder>
                    <w:docPart w:val="FE9DED3BDB58418281E25BD592527220"/>
                  </w:placeholder>
                  <w15:color w:val="C0C0C0"/>
                  <w15:repeatingSectionItem/>
                </w:sdtPr>
                <w:sdtEndPr/>
                <w:sdtContent>
                  <w:p w:rsidR="00167382" w:rsidRDefault="00167382">
                    <w:pPr>
                      <w:pStyle w:val="Ttulo2"/>
                    </w:pPr>
                    <w:r>
                      <w:t>Farrow android application</w:t>
                    </w:r>
                  </w:p>
                  <w:p w:rsidR="00167382" w:rsidRPr="00174687" w:rsidRDefault="00167382">
                    <w:pPr>
                      <w:pStyle w:val="ResumeText"/>
                    </w:pPr>
                    <w:r>
                      <w:t>August 2014 – December 2014</w:t>
                    </w:r>
                  </w:p>
                  <w:p w:rsidR="00AD53F8" w:rsidRDefault="00167382" w:rsidP="00174687">
                    <w:pPr>
                      <w:pStyle w:val="ResumeText"/>
                    </w:pPr>
                    <w:r>
                      <w:t>Developed an android chat application</w:t>
                    </w:r>
                    <w:r w:rsidR="00CF1873">
                      <w:t xml:space="preserve"> named Farrow</w:t>
                    </w:r>
                    <w:r>
                      <w:t xml:space="preserve"> that uses sockets to send and receive String messages for a Data Communication class project at U</w:t>
                    </w:r>
                    <w:r w:rsidR="000A7D92">
                      <w:t xml:space="preserve">niversity of Puerto Rico: </w:t>
                    </w:r>
                    <w:proofErr w:type="spellStart"/>
                    <w:r w:rsidR="000A7D92">
                      <w:t>Bayamó</w:t>
                    </w:r>
                    <w:r>
                      <w:t>n</w:t>
                    </w:r>
                    <w:proofErr w:type="spellEnd"/>
                    <w:r>
                      <w:t xml:space="preserve"> Campus.</w:t>
                    </w:r>
                  </w:p>
                  <w:p w:rsidR="00167382" w:rsidRDefault="009C2646" w:rsidP="00174687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67964401"/>
                  <w:placeholder>
                    <w:docPart w:val="F02A400D670047E8AFBE67644A4558E5"/>
                  </w:placeholder>
                  <w15:color w:val="C0C0C0"/>
                  <w15:repeatingSectionItem/>
                </w:sdtPr>
                <w:sdtEndPr/>
                <w:sdtContent>
                  <w:p w:rsidR="00DF0C0D" w:rsidRDefault="00DF0C0D" w:rsidP="00DF0C0D">
                    <w:pPr>
                      <w:pStyle w:val="Ttulo2"/>
                    </w:pPr>
                    <w:r>
                      <w:t>gITHUB aCCOUNT</w:t>
                    </w:r>
                  </w:p>
                  <w:p w:rsidR="00DF0C0D" w:rsidRPr="00DF0C0D" w:rsidRDefault="009C2646" w:rsidP="00DF0C0D">
                    <w:hyperlink r:id="rId11" w:history="1">
                      <w:r w:rsidR="00DF0C0D" w:rsidRPr="007237E0">
                        <w:rPr>
                          <w:rStyle w:val="Hipervnculo"/>
                        </w:rPr>
                        <w:t>https://github.com/carl1101</w:t>
                      </w:r>
                    </w:hyperlink>
                    <w:r w:rsidR="007B5B19">
                      <w:t xml:space="preserve"> is the link to my </w:t>
                    </w:r>
                    <w:r w:rsidR="00CF1873">
                      <w:t>GitHub</w:t>
                    </w:r>
                    <w:r w:rsidR="00DF0C0D">
                      <w:t xml:space="preserve"> account that has </w:t>
                    </w:r>
                    <w:r w:rsidR="007B5B19">
                      <w:t>many of the projects I have worked with.</w:t>
                    </w:r>
                  </w:p>
                </w:sdtContent>
              </w:sdt>
              <w:p w:rsidR="002C42BC" w:rsidRDefault="009C2646" w:rsidP="00174687">
                <w:pPr>
                  <w:pStyle w:val="Ttulo2"/>
                </w:pPr>
              </w:p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Ttulo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BC464C0006E4FCE82142CC5C254A365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4B12BE" w:rsidRDefault="00835D55" w:rsidP="004B12BE">
                    <w:pPr>
                      <w:pStyle w:val="Ttulo2"/>
                    </w:pPr>
                    <w:r>
                      <w:t xml:space="preserve">b.a IN </w:t>
                    </w:r>
                    <w:r w:rsidR="004B12BE">
                      <w:t>COMPUTER SCIENCE:</w:t>
                    </w:r>
                  </w:p>
                  <w:p w:rsidR="000A7D92" w:rsidRDefault="004B12BE" w:rsidP="000A7D92">
                    <w:pPr>
                      <w:ind w:left="720" w:hanging="720"/>
                    </w:pPr>
                    <w:r>
                      <w:t xml:space="preserve">Universidad de Puerto Rico </w:t>
                    </w:r>
                    <w:proofErr w:type="spellStart"/>
                    <w:r>
                      <w:t>en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="000A7D92">
                      <w:t>Bayamón</w:t>
                    </w:r>
                    <w:proofErr w:type="spellEnd"/>
                    <w:r w:rsidR="000A7D92">
                      <w:t>.</w:t>
                    </w:r>
                  </w:p>
                  <w:p w:rsidR="004B12BE" w:rsidRDefault="00CE48F5" w:rsidP="004B12BE">
                    <w:r>
                      <w:t>Anticipated Graduation: May 2016</w:t>
                    </w:r>
                  </w:p>
                  <w:p w:rsidR="004B12BE" w:rsidRPr="004B12BE" w:rsidRDefault="00CE48F5" w:rsidP="004B12BE">
                    <w:r>
                      <w:t>GPA: 3.1</w:t>
                    </w:r>
                    <w:r w:rsidR="004B12BE">
                      <w:t>/4.0</w:t>
                    </w:r>
                  </w:p>
                  <w:p w:rsidR="002C42BC" w:rsidRDefault="004B12BE" w:rsidP="004B12BE">
                    <w:pPr>
                      <w:pStyle w:val="Ttulo2"/>
                    </w:pPr>
                    <w:r>
                      <w:t>CONCENTRATION: Information Systems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Ttulo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AD53F8" w:rsidP="00B24DE1">
            <w:pPr>
              <w:pStyle w:val="ResumeText"/>
            </w:pPr>
            <w:r>
              <w:t>Member of the AECC</w:t>
            </w:r>
            <w:r w:rsidR="00CE48F5">
              <w:t xml:space="preserve"> (</w:t>
            </w:r>
            <w:proofErr w:type="spellStart"/>
            <w:r w:rsidR="00CE48F5" w:rsidRPr="00CE48F5">
              <w:t>Asociación</w:t>
            </w:r>
            <w:proofErr w:type="spellEnd"/>
            <w:r w:rsidR="00CE48F5" w:rsidRPr="00CE48F5">
              <w:t xml:space="preserve"> de </w:t>
            </w:r>
            <w:proofErr w:type="spellStart"/>
            <w:r w:rsidR="00CE48F5" w:rsidRPr="00CE48F5">
              <w:t>Estudiantes</w:t>
            </w:r>
            <w:proofErr w:type="spellEnd"/>
            <w:r w:rsidR="00CE48F5" w:rsidRPr="00CE48F5">
              <w:t xml:space="preserve"> de </w:t>
            </w:r>
            <w:proofErr w:type="spellStart"/>
            <w:r w:rsidR="00CE48F5" w:rsidRPr="00CE48F5">
              <w:t>Ciencias</w:t>
            </w:r>
            <w:proofErr w:type="spellEnd"/>
            <w:r w:rsidR="00CE48F5" w:rsidRPr="00CE48F5">
              <w:t xml:space="preserve"> de </w:t>
            </w:r>
            <w:proofErr w:type="spellStart"/>
            <w:r w:rsidR="00CE48F5" w:rsidRPr="00CE48F5">
              <w:t>Computadoras</w:t>
            </w:r>
            <w:proofErr w:type="spellEnd"/>
            <w:r>
              <w:t>) board at</w:t>
            </w:r>
            <w:r w:rsidR="000A7D92">
              <w:t xml:space="preserve"> University of Puerto Rico: </w:t>
            </w:r>
            <w:proofErr w:type="spellStart"/>
            <w:r w:rsidR="000A7D92">
              <w:t>Bayamón</w:t>
            </w:r>
            <w:proofErr w:type="spellEnd"/>
            <w:r w:rsidR="000A7D92">
              <w:t xml:space="preserve"> Campus </w:t>
            </w:r>
            <w:r w:rsidR="00CE48F5">
              <w:t xml:space="preserve">since August 2014. </w:t>
            </w:r>
          </w:p>
        </w:tc>
      </w:tr>
    </w:tbl>
    <w:p w:rsidR="002C42BC" w:rsidRDefault="002C42BC"/>
    <w:p w:rsidR="008106D5" w:rsidRDefault="008106D5"/>
    <w:p w:rsidR="006130EE" w:rsidRDefault="006130EE" w:rsidP="004704AB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30EE" w:rsidRDefault="006130EE" w:rsidP="004704AB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30EE" w:rsidRDefault="006130EE" w:rsidP="004704AB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4C2A5F" w:rsidRPr="004C2A5F" w:rsidRDefault="004C2A5F" w:rsidP="004C2A5F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4C2A5F" w:rsidRPr="004C2A5F">
      <w:footerReference w:type="default" r:id="rId12"/>
      <w:foot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46" w:rsidRDefault="009C2646">
      <w:pPr>
        <w:spacing w:before="0" w:after="0" w:line="240" w:lineRule="auto"/>
      </w:pPr>
      <w:r>
        <w:separator/>
      </w:r>
    </w:p>
  </w:endnote>
  <w:endnote w:type="continuationSeparator" w:id="0">
    <w:p w:rsidR="009C2646" w:rsidRDefault="009C2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2C42BC" w:rsidP="00F02D57">
    <w:pPr>
      <w:pStyle w:val="Piedepgina"/>
      <w:tabs>
        <w:tab w:val="left" w:pos="888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7" w:rsidRDefault="00F02D57">
    <w:pPr>
      <w:pStyle w:val="Piedepgina"/>
    </w:pPr>
  </w:p>
  <w:p w:rsidR="00F02D57" w:rsidRDefault="00F02D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46" w:rsidRDefault="009C2646">
      <w:pPr>
        <w:spacing w:before="0" w:after="0" w:line="240" w:lineRule="auto"/>
      </w:pPr>
      <w:r>
        <w:separator/>
      </w:r>
    </w:p>
  </w:footnote>
  <w:footnote w:type="continuationSeparator" w:id="0">
    <w:p w:rsidR="009C2646" w:rsidRDefault="009C2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0FE4"/>
    <w:multiLevelType w:val="hybridMultilevel"/>
    <w:tmpl w:val="83D6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D0DC2"/>
    <w:multiLevelType w:val="hybridMultilevel"/>
    <w:tmpl w:val="28A8FE7C"/>
    <w:lvl w:ilvl="0" w:tplc="90A47612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18"/>
    <w:rsid w:val="000A7D92"/>
    <w:rsid w:val="0014100C"/>
    <w:rsid w:val="00167382"/>
    <w:rsid w:val="00174687"/>
    <w:rsid w:val="001A3134"/>
    <w:rsid w:val="001A5959"/>
    <w:rsid w:val="001B7B8B"/>
    <w:rsid w:val="001D52A6"/>
    <w:rsid w:val="002C42BC"/>
    <w:rsid w:val="00304D5E"/>
    <w:rsid w:val="003A63DA"/>
    <w:rsid w:val="00414819"/>
    <w:rsid w:val="004704AB"/>
    <w:rsid w:val="004B12BE"/>
    <w:rsid w:val="004C2A5F"/>
    <w:rsid w:val="004D4E86"/>
    <w:rsid w:val="004E78BD"/>
    <w:rsid w:val="006130EE"/>
    <w:rsid w:val="006F79DC"/>
    <w:rsid w:val="007057A0"/>
    <w:rsid w:val="007B5B19"/>
    <w:rsid w:val="008106D5"/>
    <w:rsid w:val="00835D55"/>
    <w:rsid w:val="009C2646"/>
    <w:rsid w:val="00A25125"/>
    <w:rsid w:val="00AD53F8"/>
    <w:rsid w:val="00B24DE1"/>
    <w:rsid w:val="00C06248"/>
    <w:rsid w:val="00C3018A"/>
    <w:rsid w:val="00CC124E"/>
    <w:rsid w:val="00CE48F5"/>
    <w:rsid w:val="00CF1873"/>
    <w:rsid w:val="00DF0C0D"/>
    <w:rsid w:val="00EB0718"/>
    <w:rsid w:val="00EC64EB"/>
    <w:rsid w:val="00F02D57"/>
    <w:rsid w:val="00FA678E"/>
    <w:rsid w:val="00F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C3C21-3DCD-4773-90EE-F78A021D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0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customStyle="1" w:styleId="textexposedshow">
    <w:name w:val="text_exposed_show"/>
    <w:basedOn w:val="Fuentedeprrafopredeter"/>
    <w:rsid w:val="001D52A6"/>
  </w:style>
  <w:style w:type="paragraph" w:styleId="Prrafodelista">
    <w:name w:val="List Paragraph"/>
    <w:basedOn w:val="Normal"/>
    <w:uiPriority w:val="34"/>
    <w:unhideWhenUsed/>
    <w:qFormat/>
    <w:rsid w:val="00F02D57"/>
    <w:pPr>
      <w:numPr>
        <w:numId w:val="2"/>
      </w:numPr>
      <w:spacing w:before="0" w:after="240" w:line="276" w:lineRule="auto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ddress">
    <w:name w:val="Address"/>
    <w:basedOn w:val="Normal"/>
    <w:link w:val="AddressChar"/>
    <w:qFormat/>
    <w:rsid w:val="00F02D57"/>
    <w:pPr>
      <w:spacing w:before="0" w:after="0" w:line="276" w:lineRule="auto"/>
    </w:pPr>
    <w:rPr>
      <w:rFonts w:eastAsia="Times New Roman" w:cs="Times New Roman"/>
      <w:color w:val="auto"/>
      <w:kern w:val="0"/>
      <w:szCs w:val="24"/>
      <w:lang w:eastAsia="en-US"/>
    </w:rPr>
  </w:style>
  <w:style w:type="character" w:customStyle="1" w:styleId="AddressChar">
    <w:name w:val="Address Char"/>
    <w:basedOn w:val="Fuentedeprrafopredeter"/>
    <w:link w:val="Address"/>
    <w:rsid w:val="00F02D57"/>
    <w:rPr>
      <w:rFonts w:eastAsia="Times New Roman" w:cs="Times New Roman"/>
      <w:color w:val="auto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C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C0D"/>
    <w:rPr>
      <w:rFonts w:ascii="Segoe UI" w:hAnsi="Segoe UI" w:cs="Segoe UI"/>
      <w:kern w:val="2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F0C0D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arl1101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407F36592A4484B4FDDFA250637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F0154-3A5F-4993-A59E-34426DAF5F7D}"/>
      </w:docPartPr>
      <w:docPartBody>
        <w:p w:rsidR="00124844" w:rsidRDefault="003A2731">
          <w:pPr>
            <w:pStyle w:val="6C407F36592A4484B4FDDFA250637767"/>
          </w:pPr>
          <w:r>
            <w:t>[Street Address]</w:t>
          </w:r>
        </w:p>
      </w:docPartBody>
    </w:docPart>
    <w:docPart>
      <w:docPartPr>
        <w:name w:val="64CFFF77E57D41B6AE1FF804D46A3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E794D-BDDC-4791-9337-916CC228B678}"/>
      </w:docPartPr>
      <w:docPartBody>
        <w:p w:rsidR="00124844" w:rsidRDefault="003A2731">
          <w:pPr>
            <w:pStyle w:val="64CFFF77E57D41B6AE1FF804D46A36A6"/>
          </w:pPr>
          <w:r>
            <w:t>[City, ST ZIP Code]</w:t>
          </w:r>
        </w:p>
      </w:docPartBody>
    </w:docPart>
    <w:docPart>
      <w:docPartPr>
        <w:name w:val="152550287BFA411A994372B233D73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38198-C290-4BEB-BF78-54769EA15C9A}"/>
      </w:docPartPr>
      <w:docPartBody>
        <w:p w:rsidR="00124844" w:rsidRDefault="003A2731">
          <w:pPr>
            <w:pStyle w:val="152550287BFA411A994372B233D73D2C"/>
          </w:pPr>
          <w:r>
            <w:t>[Telephone]</w:t>
          </w:r>
        </w:p>
      </w:docPartBody>
    </w:docPart>
    <w:docPart>
      <w:docPartPr>
        <w:name w:val="A82735E42E6C49D3AF76020A705F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86174-BF59-4C95-BD90-8EC69618B077}"/>
      </w:docPartPr>
      <w:docPartBody>
        <w:p w:rsidR="00124844" w:rsidRDefault="003A2731">
          <w:pPr>
            <w:pStyle w:val="A82735E42E6C49D3AF76020A705F657F"/>
          </w:pPr>
          <w:r>
            <w:rPr>
              <w:rStyle w:val="nfasis"/>
            </w:rPr>
            <w:t>[Email]</w:t>
          </w:r>
        </w:p>
      </w:docPartBody>
    </w:docPart>
    <w:docPart>
      <w:docPartPr>
        <w:name w:val="CB7164E0099640C69F2DC468DDFE2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64AD3-136C-4F2C-A6F6-CFBB15D3AA0D}"/>
      </w:docPartPr>
      <w:docPartBody>
        <w:p w:rsidR="00124844" w:rsidRDefault="003A2731">
          <w:pPr>
            <w:pStyle w:val="CB7164E0099640C69F2DC468DDFE24F4"/>
          </w:pPr>
          <w:r>
            <w:t>[Your Name]</w:t>
          </w:r>
        </w:p>
      </w:docPartBody>
    </w:docPart>
    <w:docPart>
      <w:docPartPr>
        <w:name w:val="0BC464C0006E4FCE82142CC5C254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6E2F4-BB44-40CE-8A59-100C1C8F563A}"/>
      </w:docPartPr>
      <w:docPartBody>
        <w:p w:rsidR="00124844" w:rsidRDefault="003A2731">
          <w:pPr>
            <w:pStyle w:val="0BC464C0006E4FCE82142CC5C254A365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F9EA0C09034D649C1AA4AD024EA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99981-E613-4320-9660-A56CCAD0BDA8}"/>
      </w:docPartPr>
      <w:docPartBody>
        <w:p w:rsidR="00A71CE6" w:rsidRDefault="00124844" w:rsidP="00124844">
          <w:pPr>
            <w:pStyle w:val="FDF9EA0C09034D649C1AA4AD024EA5F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2E3E39DBC44573A11ADD348EF1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7064-0A6E-46D8-93CA-ADDCE8DDE23D}"/>
      </w:docPartPr>
      <w:docPartBody>
        <w:p w:rsidR="00A71CE6" w:rsidRDefault="00124844" w:rsidP="00124844">
          <w:pPr>
            <w:pStyle w:val="882E3E39DBC44573A11ADD348EF12B65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F61AD4C32F4C2798A1AC7B80608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168D8-B26E-4E20-9739-5FD086CCAF53}"/>
      </w:docPartPr>
      <w:docPartBody>
        <w:p w:rsidR="00A71CE6" w:rsidRDefault="00124844" w:rsidP="00124844">
          <w:pPr>
            <w:pStyle w:val="32F61AD4C32F4C2798A1AC7B80608E2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9DED3BDB58418281E25BD59252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AA78-2745-43FE-A3B2-146C97F2335C}"/>
      </w:docPartPr>
      <w:docPartBody>
        <w:p w:rsidR="00A71CE6" w:rsidRDefault="00124844" w:rsidP="00124844">
          <w:pPr>
            <w:pStyle w:val="FE9DED3BDB58418281E25BD592527220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2A400D670047E8AFBE67644A455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2348D-3FC5-4CBC-A042-A39671A5DBC7}"/>
      </w:docPartPr>
      <w:docPartBody>
        <w:p w:rsidR="00B522C1" w:rsidRDefault="00E17647">
          <w:pPr>
            <w:pStyle w:val="F02A400D670047E8AFBE67644A4558E5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0E"/>
    <w:rsid w:val="00124844"/>
    <w:rsid w:val="003A2731"/>
    <w:rsid w:val="004F4687"/>
    <w:rsid w:val="00847E0F"/>
    <w:rsid w:val="00A71CE6"/>
    <w:rsid w:val="00B522C1"/>
    <w:rsid w:val="00E17647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07F36592A4484B4FDDFA250637767">
    <w:name w:val="6C407F36592A4484B4FDDFA250637767"/>
  </w:style>
  <w:style w:type="paragraph" w:customStyle="1" w:styleId="64CFFF77E57D41B6AE1FF804D46A36A6">
    <w:name w:val="64CFFF77E57D41B6AE1FF804D46A36A6"/>
  </w:style>
  <w:style w:type="paragraph" w:customStyle="1" w:styleId="152550287BFA411A994372B233D73D2C">
    <w:name w:val="152550287BFA411A994372B233D73D2C"/>
  </w:style>
  <w:style w:type="paragraph" w:customStyle="1" w:styleId="30E2010B04D04652B0E0B899890D8CB3">
    <w:name w:val="30E2010B04D04652B0E0B899890D8CB3"/>
  </w:style>
  <w:style w:type="character" w:styleId="nfasis">
    <w:name w:val="Emphasis"/>
    <w:basedOn w:val="Fuentedeprrafopredeter"/>
    <w:uiPriority w:val="2"/>
    <w:unhideWhenUsed/>
    <w:qFormat/>
    <w:rPr>
      <w:color w:val="5B9BD5" w:themeColor="accent1"/>
    </w:rPr>
  </w:style>
  <w:style w:type="paragraph" w:customStyle="1" w:styleId="A82735E42E6C49D3AF76020A705F657F">
    <w:name w:val="A82735E42E6C49D3AF76020A705F657F"/>
  </w:style>
  <w:style w:type="paragraph" w:customStyle="1" w:styleId="CB7164E0099640C69F2DC468DDFE24F4">
    <w:name w:val="CB7164E0099640C69F2DC468DDFE24F4"/>
  </w:style>
  <w:style w:type="paragraph" w:customStyle="1" w:styleId="08E7544E174C439A927F09855F24191A">
    <w:name w:val="08E7544E174C439A927F09855F24191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E06DFC9877F7427BBAE3F9BFB6F7CED5">
    <w:name w:val="E06DFC9877F7427BBAE3F9BFB6F7CED5"/>
  </w:style>
  <w:style w:type="character" w:styleId="Textodelmarcadordeposicin">
    <w:name w:val="Placeholder Text"/>
    <w:basedOn w:val="Fuentedeprrafopredeter"/>
    <w:uiPriority w:val="99"/>
    <w:semiHidden/>
    <w:rsid w:val="00847E0F"/>
    <w:rPr>
      <w:color w:val="808080"/>
    </w:rPr>
  </w:style>
  <w:style w:type="paragraph" w:customStyle="1" w:styleId="0BC464C0006E4FCE82142CC5C254A365">
    <w:name w:val="0BC464C0006E4FCE82142CC5C254A365"/>
  </w:style>
  <w:style w:type="paragraph" w:customStyle="1" w:styleId="FE59DD96A37E43D2A22F1D1B1A1CF7CC">
    <w:name w:val="FE59DD96A37E43D2A22F1D1B1A1CF7CC"/>
  </w:style>
  <w:style w:type="paragraph" w:customStyle="1" w:styleId="1D0B14A132E94675838807BA99DA4C4B">
    <w:name w:val="1D0B14A132E94675838807BA99DA4C4B"/>
  </w:style>
  <w:style w:type="paragraph" w:customStyle="1" w:styleId="E282B16AFBA54FDCAD88E89DDB3FCC10">
    <w:name w:val="E282B16AFBA54FDCAD88E89DDB3FCC10"/>
  </w:style>
  <w:style w:type="paragraph" w:customStyle="1" w:styleId="7DBA1BB25D1644699B26484C137D0588">
    <w:name w:val="7DBA1BB25D1644699B26484C137D0588"/>
  </w:style>
  <w:style w:type="paragraph" w:customStyle="1" w:styleId="E95685EDBA5D46BBB51E45CD14E40B0D">
    <w:name w:val="E95685EDBA5D46BBB51E45CD14E40B0D"/>
  </w:style>
  <w:style w:type="paragraph" w:customStyle="1" w:styleId="685E7FAC253B40898884272B1CE05B19">
    <w:name w:val="685E7FAC253B40898884272B1CE05B19"/>
  </w:style>
  <w:style w:type="paragraph" w:customStyle="1" w:styleId="E3DE3D2F7EF541D8893CFB8F7BDB7D95">
    <w:name w:val="E3DE3D2F7EF541D8893CFB8F7BDB7D95"/>
  </w:style>
  <w:style w:type="paragraph" w:customStyle="1" w:styleId="8C84C4C3E2E6448891CFC70CD9E76162">
    <w:name w:val="8C84C4C3E2E6448891CFC70CD9E76162"/>
  </w:style>
  <w:style w:type="paragraph" w:customStyle="1" w:styleId="9074B76FFD73482B996FE1ED25521B2C">
    <w:name w:val="9074B76FFD73482B996FE1ED25521B2C"/>
  </w:style>
  <w:style w:type="paragraph" w:customStyle="1" w:styleId="254EBEE041604C7D86E795410ED33382">
    <w:name w:val="254EBEE041604C7D86E795410ED33382"/>
  </w:style>
  <w:style w:type="paragraph" w:customStyle="1" w:styleId="2E6FA2340C0A4777A65E1E057D82EEB2">
    <w:name w:val="2E6FA2340C0A4777A65E1E057D82EEB2"/>
    <w:rsid w:val="00FD7A0E"/>
  </w:style>
  <w:style w:type="paragraph" w:customStyle="1" w:styleId="2D47509D746E4841A6C13CB362FFE5AB">
    <w:name w:val="2D47509D746E4841A6C13CB362FFE5AB"/>
    <w:rsid w:val="00FD7A0E"/>
  </w:style>
  <w:style w:type="paragraph" w:customStyle="1" w:styleId="B8C90A977FC44564B09D6AEE30C7AFD2">
    <w:name w:val="B8C90A977FC44564B09D6AEE30C7AFD2"/>
    <w:rsid w:val="00FD7A0E"/>
  </w:style>
  <w:style w:type="paragraph" w:customStyle="1" w:styleId="355A86E858CA4FA99B701B2A004CCF93">
    <w:name w:val="355A86E858CA4FA99B701B2A004CCF93"/>
    <w:rsid w:val="00FD7A0E"/>
  </w:style>
  <w:style w:type="paragraph" w:customStyle="1" w:styleId="F35EE019374E4654945E2D2120AA9590">
    <w:name w:val="F35EE019374E4654945E2D2120AA9590"/>
    <w:rsid w:val="00FD7A0E"/>
  </w:style>
  <w:style w:type="paragraph" w:customStyle="1" w:styleId="FEE9E30AB64D4CD5B7340FD6143CFE6E">
    <w:name w:val="FEE9E30AB64D4CD5B7340FD6143CFE6E"/>
    <w:rsid w:val="00FD7A0E"/>
  </w:style>
  <w:style w:type="paragraph" w:customStyle="1" w:styleId="C47B8CEDDDF146E79F38D994423785F3">
    <w:name w:val="C47B8CEDDDF146E79F38D994423785F3"/>
    <w:rsid w:val="00FD7A0E"/>
  </w:style>
  <w:style w:type="paragraph" w:customStyle="1" w:styleId="52958E20D35D4ECA9FFD71565A944934">
    <w:name w:val="52958E20D35D4ECA9FFD71565A944934"/>
    <w:rsid w:val="00FD7A0E"/>
  </w:style>
  <w:style w:type="paragraph" w:customStyle="1" w:styleId="3DE252F275244A98B4987DA4CEDD4959">
    <w:name w:val="3DE252F275244A98B4987DA4CEDD4959"/>
    <w:rsid w:val="00FD7A0E"/>
  </w:style>
  <w:style w:type="paragraph" w:customStyle="1" w:styleId="FA89DBC8626945E98E88C686A6E7062F">
    <w:name w:val="FA89DBC8626945E98E88C686A6E7062F"/>
    <w:rsid w:val="00FD7A0E"/>
  </w:style>
  <w:style w:type="paragraph" w:customStyle="1" w:styleId="5E7464657F194B899B43B1E3B58C718E">
    <w:name w:val="5E7464657F194B899B43B1E3B58C718E"/>
    <w:rsid w:val="00FD7A0E"/>
  </w:style>
  <w:style w:type="paragraph" w:customStyle="1" w:styleId="8D36B1F394064D189C41CF2DE86226C3">
    <w:name w:val="8D36B1F394064D189C41CF2DE86226C3"/>
    <w:rsid w:val="00FD7A0E"/>
  </w:style>
  <w:style w:type="paragraph" w:customStyle="1" w:styleId="DDC49DA7F72242CFAEBBAD82D54F7583">
    <w:name w:val="DDC49DA7F72242CFAEBBAD82D54F7583"/>
    <w:rsid w:val="00FD7A0E"/>
  </w:style>
  <w:style w:type="paragraph" w:customStyle="1" w:styleId="A5841C8AA73C42C8A792E95DDDA645A0">
    <w:name w:val="A5841C8AA73C42C8A792E95DDDA645A0"/>
    <w:rsid w:val="00FD7A0E"/>
  </w:style>
  <w:style w:type="paragraph" w:customStyle="1" w:styleId="E7D66F03DF4E46CCBF1F86682859F379">
    <w:name w:val="E7D66F03DF4E46CCBF1F86682859F379"/>
    <w:rsid w:val="00FD7A0E"/>
  </w:style>
  <w:style w:type="paragraph" w:customStyle="1" w:styleId="B41578E3CFDB4B9DBC506537510EF339">
    <w:name w:val="B41578E3CFDB4B9DBC506537510EF339"/>
    <w:rsid w:val="00FD7A0E"/>
  </w:style>
  <w:style w:type="paragraph" w:customStyle="1" w:styleId="A196020F3EA04B7AA08856C5EEEE8B8A">
    <w:name w:val="A196020F3EA04B7AA08856C5EEEE8B8A"/>
    <w:rsid w:val="00FD7A0E"/>
  </w:style>
  <w:style w:type="paragraph" w:customStyle="1" w:styleId="200214B99F4D4EA5A41239716A6777F0">
    <w:name w:val="200214B99F4D4EA5A41239716A6777F0"/>
    <w:rsid w:val="00FD7A0E"/>
  </w:style>
  <w:style w:type="paragraph" w:customStyle="1" w:styleId="2B155C09879245AAB60CF6E6E5C64D38">
    <w:name w:val="2B155C09879245AAB60CF6E6E5C64D38"/>
    <w:rsid w:val="00FD7A0E"/>
  </w:style>
  <w:style w:type="paragraph" w:customStyle="1" w:styleId="72DFCEDB8EA34CCD8071126CB88572F1">
    <w:name w:val="72DFCEDB8EA34CCD8071126CB88572F1"/>
    <w:rsid w:val="00FD7A0E"/>
  </w:style>
  <w:style w:type="paragraph" w:customStyle="1" w:styleId="8AB9695D47144E87923FB29000A83BA7">
    <w:name w:val="8AB9695D47144E87923FB29000A83BA7"/>
    <w:rsid w:val="00FD7A0E"/>
  </w:style>
  <w:style w:type="paragraph" w:customStyle="1" w:styleId="BDD4B78A866748AF85C2A78CC0158872">
    <w:name w:val="BDD4B78A866748AF85C2A78CC0158872"/>
    <w:rsid w:val="00FD7A0E"/>
  </w:style>
  <w:style w:type="paragraph" w:customStyle="1" w:styleId="471B6B1D555942F2BDE7DB695FDA5EB9">
    <w:name w:val="471B6B1D555942F2BDE7DB695FDA5EB9"/>
    <w:rsid w:val="00FD7A0E"/>
  </w:style>
  <w:style w:type="paragraph" w:customStyle="1" w:styleId="1D8F5989CC734F2EA4573EE58E2EB597">
    <w:name w:val="1D8F5989CC734F2EA4573EE58E2EB597"/>
    <w:rsid w:val="00FD7A0E"/>
  </w:style>
  <w:style w:type="paragraph" w:customStyle="1" w:styleId="88D5180C607249BC96649422B6F36D47">
    <w:name w:val="88D5180C607249BC96649422B6F36D47"/>
    <w:rsid w:val="00FD7A0E"/>
  </w:style>
  <w:style w:type="paragraph" w:customStyle="1" w:styleId="EC7C91F7E194468B83CA1798A7EBF7F4">
    <w:name w:val="EC7C91F7E194468B83CA1798A7EBF7F4"/>
    <w:rsid w:val="00FD7A0E"/>
  </w:style>
  <w:style w:type="paragraph" w:customStyle="1" w:styleId="E025A4A5000446AC89751DB34854772F">
    <w:name w:val="E025A4A5000446AC89751DB34854772F"/>
    <w:rsid w:val="00FD7A0E"/>
  </w:style>
  <w:style w:type="paragraph" w:customStyle="1" w:styleId="893312865172403396174345F00E39BF">
    <w:name w:val="893312865172403396174345F00E39BF"/>
    <w:rsid w:val="00FD7A0E"/>
  </w:style>
  <w:style w:type="paragraph" w:customStyle="1" w:styleId="6885B2B46B874CE6BA821DA9BBDA7400">
    <w:name w:val="6885B2B46B874CE6BA821DA9BBDA7400"/>
    <w:rsid w:val="00FD7A0E"/>
  </w:style>
  <w:style w:type="paragraph" w:customStyle="1" w:styleId="5EF1E6B484624B809A007E51E8778240">
    <w:name w:val="5EF1E6B484624B809A007E51E8778240"/>
    <w:rsid w:val="00FD7A0E"/>
  </w:style>
  <w:style w:type="paragraph" w:customStyle="1" w:styleId="E10D4291B48D4225A8E06CD059FDFA2F">
    <w:name w:val="E10D4291B48D4225A8E06CD059FDFA2F"/>
    <w:rsid w:val="00FD7A0E"/>
  </w:style>
  <w:style w:type="paragraph" w:customStyle="1" w:styleId="2D8F0AD1FF254CB8AEBA585058B20D05">
    <w:name w:val="2D8F0AD1FF254CB8AEBA585058B20D05"/>
    <w:rsid w:val="00FD7A0E"/>
  </w:style>
  <w:style w:type="paragraph" w:customStyle="1" w:styleId="A6B826F6E86D4DE0B8DE962727E1F19A">
    <w:name w:val="A6B826F6E86D4DE0B8DE962727E1F19A"/>
    <w:rsid w:val="00FD7A0E"/>
  </w:style>
  <w:style w:type="paragraph" w:customStyle="1" w:styleId="0BAA768D9FC74A5591CF7C7C4FF5777A">
    <w:name w:val="0BAA768D9FC74A5591CF7C7C4FF5777A"/>
    <w:rsid w:val="00FD7A0E"/>
  </w:style>
  <w:style w:type="paragraph" w:customStyle="1" w:styleId="E2DDEBD147F746B082156EABD83EFF23">
    <w:name w:val="E2DDEBD147F746B082156EABD83EFF23"/>
    <w:rsid w:val="00FD7A0E"/>
  </w:style>
  <w:style w:type="paragraph" w:customStyle="1" w:styleId="EC930CD3835348468BF901FF7AC5FC1B">
    <w:name w:val="EC930CD3835348468BF901FF7AC5FC1B"/>
    <w:rsid w:val="00FD7A0E"/>
  </w:style>
  <w:style w:type="paragraph" w:customStyle="1" w:styleId="75B1DC1E8E0F4782BBAFE4F366DE97FF">
    <w:name w:val="75B1DC1E8E0F4782BBAFE4F366DE97FF"/>
    <w:rsid w:val="00FD7A0E"/>
  </w:style>
  <w:style w:type="paragraph" w:customStyle="1" w:styleId="31AA1262E3D447BBBB1893EEC6EE33C1">
    <w:name w:val="31AA1262E3D447BBBB1893EEC6EE33C1"/>
    <w:rsid w:val="00FD7A0E"/>
  </w:style>
  <w:style w:type="paragraph" w:customStyle="1" w:styleId="A17CFDCF5529411E85B6391BA8DE89ED">
    <w:name w:val="A17CFDCF5529411E85B6391BA8DE89ED"/>
    <w:rsid w:val="00FD7A0E"/>
  </w:style>
  <w:style w:type="paragraph" w:customStyle="1" w:styleId="3FDD0CE2291247F2A32BE55B02D5F58C">
    <w:name w:val="3FDD0CE2291247F2A32BE55B02D5F58C"/>
    <w:rsid w:val="00FD7A0E"/>
  </w:style>
  <w:style w:type="paragraph" w:customStyle="1" w:styleId="653D4766D88B40EDAE5081ACE47D0898">
    <w:name w:val="653D4766D88B40EDAE5081ACE47D0898"/>
    <w:rsid w:val="00FD7A0E"/>
  </w:style>
  <w:style w:type="paragraph" w:customStyle="1" w:styleId="A255B47CF2C74784949051C09A52352E">
    <w:name w:val="A255B47CF2C74784949051C09A52352E"/>
    <w:rsid w:val="00FD7A0E"/>
  </w:style>
  <w:style w:type="paragraph" w:customStyle="1" w:styleId="34C95327A6D146CB9565A04E09E704ED">
    <w:name w:val="34C95327A6D146CB9565A04E09E704ED"/>
    <w:rsid w:val="00FD7A0E"/>
  </w:style>
  <w:style w:type="paragraph" w:customStyle="1" w:styleId="CB84DB375CE7443691784396C75F2663">
    <w:name w:val="CB84DB375CE7443691784396C75F2663"/>
    <w:rsid w:val="00FD7A0E"/>
  </w:style>
  <w:style w:type="paragraph" w:customStyle="1" w:styleId="306568B37AC14541B13197778C57C220">
    <w:name w:val="306568B37AC14541B13197778C57C220"/>
    <w:rsid w:val="00FD7A0E"/>
  </w:style>
  <w:style w:type="paragraph" w:customStyle="1" w:styleId="253D1728789A4D369722E1654107B60F">
    <w:name w:val="253D1728789A4D369722E1654107B60F"/>
    <w:rsid w:val="00FD7A0E"/>
  </w:style>
  <w:style w:type="paragraph" w:customStyle="1" w:styleId="C0B6926E42A34FD7A28B4433D18EC4FC">
    <w:name w:val="C0B6926E42A34FD7A28B4433D18EC4FC"/>
    <w:rsid w:val="00FD7A0E"/>
  </w:style>
  <w:style w:type="paragraph" w:customStyle="1" w:styleId="5D9BA364065E4EE48F420214A613FE75">
    <w:name w:val="5D9BA364065E4EE48F420214A613FE75"/>
    <w:rsid w:val="00FD7A0E"/>
  </w:style>
  <w:style w:type="paragraph" w:customStyle="1" w:styleId="702525E30079406880586266F062D7A4">
    <w:name w:val="702525E30079406880586266F062D7A4"/>
    <w:rsid w:val="00FD7A0E"/>
  </w:style>
  <w:style w:type="paragraph" w:customStyle="1" w:styleId="8756D4EFCD6D4527B0826A8E58D6F1B2">
    <w:name w:val="8756D4EFCD6D4527B0826A8E58D6F1B2"/>
    <w:rsid w:val="00FD7A0E"/>
  </w:style>
  <w:style w:type="paragraph" w:customStyle="1" w:styleId="04DBB8BC416C4D849C96FD5BB0FACE79">
    <w:name w:val="04DBB8BC416C4D849C96FD5BB0FACE79"/>
    <w:rsid w:val="00FD7A0E"/>
  </w:style>
  <w:style w:type="paragraph" w:customStyle="1" w:styleId="4EBC90193F0B4D948EE187C6C5DD28B7">
    <w:name w:val="4EBC90193F0B4D948EE187C6C5DD28B7"/>
    <w:rsid w:val="00FD7A0E"/>
  </w:style>
  <w:style w:type="paragraph" w:customStyle="1" w:styleId="3880981D65604932B115E98F2EDF6DB2">
    <w:name w:val="3880981D65604932B115E98F2EDF6DB2"/>
    <w:rsid w:val="00FD7A0E"/>
  </w:style>
  <w:style w:type="paragraph" w:customStyle="1" w:styleId="E36057B2D6F8437FB75EB0FED27479D8">
    <w:name w:val="E36057B2D6F8437FB75EB0FED27479D8"/>
    <w:rsid w:val="00FD7A0E"/>
  </w:style>
  <w:style w:type="paragraph" w:customStyle="1" w:styleId="26F96C0CF9F948E1B7E85691DAF256A6">
    <w:name w:val="26F96C0CF9F948E1B7E85691DAF256A6"/>
    <w:rsid w:val="00FD7A0E"/>
  </w:style>
  <w:style w:type="paragraph" w:customStyle="1" w:styleId="39F567EBFB1E4AD984A0EAB2609D788B">
    <w:name w:val="39F567EBFB1E4AD984A0EAB2609D788B"/>
    <w:rsid w:val="00FD7A0E"/>
  </w:style>
  <w:style w:type="paragraph" w:customStyle="1" w:styleId="23CFDF0838DE4587A40C110CF31EF919">
    <w:name w:val="23CFDF0838DE4587A40C110CF31EF919"/>
    <w:rsid w:val="00FD7A0E"/>
  </w:style>
  <w:style w:type="paragraph" w:customStyle="1" w:styleId="8BCDDED68F8D49E4B376F9044C1145F1">
    <w:name w:val="8BCDDED68F8D49E4B376F9044C1145F1"/>
    <w:rsid w:val="00FD7A0E"/>
  </w:style>
  <w:style w:type="paragraph" w:customStyle="1" w:styleId="8E9F73D5698B42D18E84F0F60AB13A51">
    <w:name w:val="8E9F73D5698B42D18E84F0F60AB13A51"/>
    <w:rsid w:val="00FD7A0E"/>
  </w:style>
  <w:style w:type="paragraph" w:customStyle="1" w:styleId="B1405B8ED92B419D8BBFD24C9C1EF59C">
    <w:name w:val="B1405B8ED92B419D8BBFD24C9C1EF59C"/>
    <w:rsid w:val="00FD7A0E"/>
  </w:style>
  <w:style w:type="paragraph" w:customStyle="1" w:styleId="85B2AA8AF2894C56957E8CC3351543C8">
    <w:name w:val="85B2AA8AF2894C56957E8CC3351543C8"/>
    <w:rsid w:val="00FD7A0E"/>
  </w:style>
  <w:style w:type="paragraph" w:customStyle="1" w:styleId="F10B9093819F4EEE8BA4027380299206">
    <w:name w:val="F10B9093819F4EEE8BA4027380299206"/>
    <w:rsid w:val="00FD7A0E"/>
  </w:style>
  <w:style w:type="paragraph" w:customStyle="1" w:styleId="233F6CB91FEB41908B07133F409C2A90">
    <w:name w:val="233F6CB91FEB41908B07133F409C2A90"/>
    <w:rsid w:val="00FD7A0E"/>
  </w:style>
  <w:style w:type="paragraph" w:customStyle="1" w:styleId="FF985B1305A9411FB28A381B727E365A">
    <w:name w:val="FF985B1305A9411FB28A381B727E365A"/>
    <w:rsid w:val="00FD7A0E"/>
  </w:style>
  <w:style w:type="paragraph" w:customStyle="1" w:styleId="E82ADBADCF784D76AEA4F6052CC1CB6F">
    <w:name w:val="E82ADBADCF784D76AEA4F6052CC1CB6F"/>
    <w:rsid w:val="00FD7A0E"/>
  </w:style>
  <w:style w:type="paragraph" w:customStyle="1" w:styleId="D893ECC811D04FA4AB29401EF70E2735">
    <w:name w:val="D893ECC811D04FA4AB29401EF70E2735"/>
    <w:rsid w:val="00FD7A0E"/>
  </w:style>
  <w:style w:type="paragraph" w:customStyle="1" w:styleId="D6E3EA19149245EC862541D1699BB0D8">
    <w:name w:val="D6E3EA19149245EC862541D1699BB0D8"/>
    <w:rsid w:val="00FD7A0E"/>
  </w:style>
  <w:style w:type="paragraph" w:customStyle="1" w:styleId="3F4E322AF73043D8BBA5E4A6966F2A50">
    <w:name w:val="3F4E322AF73043D8BBA5E4A6966F2A50"/>
    <w:rsid w:val="00FD7A0E"/>
  </w:style>
  <w:style w:type="paragraph" w:customStyle="1" w:styleId="17B78B7638454A3591F161F2617C7B34">
    <w:name w:val="17B78B7638454A3591F161F2617C7B34"/>
    <w:rsid w:val="00FD7A0E"/>
  </w:style>
  <w:style w:type="paragraph" w:customStyle="1" w:styleId="D75B2231C51E420FAD6516260D398E4F">
    <w:name w:val="D75B2231C51E420FAD6516260D398E4F"/>
    <w:rsid w:val="00FD7A0E"/>
  </w:style>
  <w:style w:type="paragraph" w:customStyle="1" w:styleId="753D892519C544C0B3BCA507A191C8E4">
    <w:name w:val="753D892519C544C0B3BCA507A191C8E4"/>
    <w:rsid w:val="00FD7A0E"/>
  </w:style>
  <w:style w:type="paragraph" w:customStyle="1" w:styleId="6540B7373D8646ECAC0D490617379B9F">
    <w:name w:val="6540B7373D8646ECAC0D490617379B9F"/>
    <w:rsid w:val="00FD7A0E"/>
  </w:style>
  <w:style w:type="paragraph" w:customStyle="1" w:styleId="4B1FA041052543CC8D73018E30C35185">
    <w:name w:val="4B1FA041052543CC8D73018E30C35185"/>
    <w:rsid w:val="00FD7A0E"/>
  </w:style>
  <w:style w:type="paragraph" w:customStyle="1" w:styleId="048215CE6EF24ED2A67FD284F3D19B88">
    <w:name w:val="048215CE6EF24ED2A67FD284F3D19B88"/>
    <w:rsid w:val="00FD7A0E"/>
  </w:style>
  <w:style w:type="paragraph" w:customStyle="1" w:styleId="21EA81748D2741D5BA2ABD750E0E4508">
    <w:name w:val="21EA81748D2741D5BA2ABD750E0E4508"/>
    <w:rsid w:val="00FD7A0E"/>
  </w:style>
  <w:style w:type="paragraph" w:customStyle="1" w:styleId="FAEF6E90918E4F4A966B984C999E915D">
    <w:name w:val="FAEF6E90918E4F4A966B984C999E915D"/>
    <w:rsid w:val="00FD7A0E"/>
  </w:style>
  <w:style w:type="paragraph" w:customStyle="1" w:styleId="3521A608D257412ABD9B7CD97700D133">
    <w:name w:val="3521A608D257412ABD9B7CD97700D133"/>
    <w:rsid w:val="00FD7A0E"/>
  </w:style>
  <w:style w:type="paragraph" w:customStyle="1" w:styleId="9F324A24D04F407E953CAB055695D53C">
    <w:name w:val="9F324A24D04F407E953CAB055695D53C"/>
    <w:rsid w:val="00FD7A0E"/>
  </w:style>
  <w:style w:type="paragraph" w:customStyle="1" w:styleId="F1E37CC3C512428A908E219E878A5FB2">
    <w:name w:val="F1E37CC3C512428A908E219E878A5FB2"/>
    <w:rsid w:val="00FD7A0E"/>
  </w:style>
  <w:style w:type="paragraph" w:customStyle="1" w:styleId="4652A53E246442C589BAFF89F28183F3">
    <w:name w:val="4652A53E246442C589BAFF89F28183F3"/>
    <w:rsid w:val="00FD7A0E"/>
  </w:style>
  <w:style w:type="paragraph" w:customStyle="1" w:styleId="981974182FCB4F52AF5062C8846D615B">
    <w:name w:val="981974182FCB4F52AF5062C8846D615B"/>
    <w:rsid w:val="00FD7A0E"/>
  </w:style>
  <w:style w:type="paragraph" w:customStyle="1" w:styleId="224BD2688AF84CACA3B48BE952AAAF02">
    <w:name w:val="224BD2688AF84CACA3B48BE952AAAF02"/>
    <w:rsid w:val="00FD7A0E"/>
  </w:style>
  <w:style w:type="paragraph" w:customStyle="1" w:styleId="96F88277127F4136AA5DC30126E3BCC0">
    <w:name w:val="96F88277127F4136AA5DC30126E3BCC0"/>
    <w:rsid w:val="00FD7A0E"/>
  </w:style>
  <w:style w:type="paragraph" w:customStyle="1" w:styleId="67385715CF7E4C348EB06340A4B52D8C">
    <w:name w:val="67385715CF7E4C348EB06340A4B52D8C"/>
    <w:rsid w:val="00FD7A0E"/>
  </w:style>
  <w:style w:type="paragraph" w:customStyle="1" w:styleId="54D1334974A2450DAE3064D0B1B9C069">
    <w:name w:val="54D1334974A2450DAE3064D0B1B9C069"/>
    <w:rsid w:val="00FD7A0E"/>
  </w:style>
  <w:style w:type="paragraph" w:customStyle="1" w:styleId="317B44A847144006A9EFA1FCB7C9310B">
    <w:name w:val="317B44A847144006A9EFA1FCB7C9310B"/>
    <w:rsid w:val="00FD7A0E"/>
  </w:style>
  <w:style w:type="paragraph" w:customStyle="1" w:styleId="4F4973DA435741AFAED20FB9390793DD">
    <w:name w:val="4F4973DA435741AFAED20FB9390793DD"/>
    <w:rsid w:val="00FD7A0E"/>
  </w:style>
  <w:style w:type="paragraph" w:customStyle="1" w:styleId="CAC8DD86008E4F9BBE22E090FBB29080">
    <w:name w:val="CAC8DD86008E4F9BBE22E090FBB29080"/>
    <w:rsid w:val="00FD7A0E"/>
  </w:style>
  <w:style w:type="paragraph" w:customStyle="1" w:styleId="C70FFEFFB2E546C0AC4A04B783D021FB">
    <w:name w:val="C70FFEFFB2E546C0AC4A04B783D021FB"/>
    <w:rsid w:val="00FD7A0E"/>
  </w:style>
  <w:style w:type="paragraph" w:customStyle="1" w:styleId="53B61BFDB82E4D008858C17EF2ACF272">
    <w:name w:val="53B61BFDB82E4D008858C17EF2ACF272"/>
    <w:rsid w:val="00FD7A0E"/>
  </w:style>
  <w:style w:type="paragraph" w:customStyle="1" w:styleId="FC00CD8D923E4E87ADD41851AAD70865">
    <w:name w:val="FC00CD8D923E4E87ADD41851AAD70865"/>
    <w:rsid w:val="00FD7A0E"/>
  </w:style>
  <w:style w:type="paragraph" w:customStyle="1" w:styleId="6CEC8A767C0947EBB57C49266C0CF33A">
    <w:name w:val="6CEC8A767C0947EBB57C49266C0CF33A"/>
    <w:rsid w:val="00FD7A0E"/>
  </w:style>
  <w:style w:type="paragraph" w:customStyle="1" w:styleId="21EBBA4FADC94D5F946EAA447749A87B">
    <w:name w:val="21EBBA4FADC94D5F946EAA447749A87B"/>
    <w:rsid w:val="00FD7A0E"/>
  </w:style>
  <w:style w:type="paragraph" w:customStyle="1" w:styleId="42CAE09B932A4E139E835FD45FF4E0F7">
    <w:name w:val="42CAE09B932A4E139E835FD45FF4E0F7"/>
    <w:rsid w:val="00FD7A0E"/>
  </w:style>
  <w:style w:type="paragraph" w:customStyle="1" w:styleId="7980A6CF1F1C416183C8F713172612DD">
    <w:name w:val="7980A6CF1F1C416183C8F713172612DD"/>
    <w:rsid w:val="00FD7A0E"/>
  </w:style>
  <w:style w:type="paragraph" w:customStyle="1" w:styleId="030A243DF63E4C199203FB6260272CFE">
    <w:name w:val="030A243DF63E4C199203FB6260272CFE"/>
    <w:rsid w:val="00FD7A0E"/>
  </w:style>
  <w:style w:type="paragraph" w:customStyle="1" w:styleId="669EDA1F4A0E483D833E8BA264D07853">
    <w:name w:val="669EDA1F4A0E483D833E8BA264D07853"/>
    <w:rsid w:val="00FD7A0E"/>
  </w:style>
  <w:style w:type="paragraph" w:customStyle="1" w:styleId="04829E8C74C2426B81214EBF2BE64A70">
    <w:name w:val="04829E8C74C2426B81214EBF2BE64A70"/>
    <w:rsid w:val="00FD7A0E"/>
  </w:style>
  <w:style w:type="paragraph" w:customStyle="1" w:styleId="439BEAB1F703433AAFDFEB5FC6E44413">
    <w:name w:val="439BEAB1F703433AAFDFEB5FC6E44413"/>
    <w:rsid w:val="00FD7A0E"/>
  </w:style>
  <w:style w:type="paragraph" w:customStyle="1" w:styleId="FE96A8D4A3394D5D88C2526E55AB0B99">
    <w:name w:val="FE96A8D4A3394D5D88C2526E55AB0B99"/>
    <w:rsid w:val="00FD7A0E"/>
  </w:style>
  <w:style w:type="paragraph" w:customStyle="1" w:styleId="34180E86E00D4B3E909CBAAD3845A6AA">
    <w:name w:val="34180E86E00D4B3E909CBAAD3845A6AA"/>
    <w:rsid w:val="00FD7A0E"/>
  </w:style>
  <w:style w:type="paragraph" w:customStyle="1" w:styleId="6AECF87817C64ADDB80E4585E258F19E">
    <w:name w:val="6AECF87817C64ADDB80E4585E258F19E"/>
    <w:rsid w:val="00FD7A0E"/>
  </w:style>
  <w:style w:type="paragraph" w:customStyle="1" w:styleId="D32BB4762D07412B9E29E5621A928B69">
    <w:name w:val="D32BB4762D07412B9E29E5621A928B69"/>
    <w:rsid w:val="00FD7A0E"/>
  </w:style>
  <w:style w:type="paragraph" w:customStyle="1" w:styleId="0B8134C7742740B7B8AF5FF37F1CCB5D">
    <w:name w:val="0B8134C7742740B7B8AF5FF37F1CCB5D"/>
    <w:rsid w:val="00FD7A0E"/>
  </w:style>
  <w:style w:type="paragraph" w:customStyle="1" w:styleId="185CC2643CDE437D97529F397BEC8D6C">
    <w:name w:val="185CC2643CDE437D97529F397BEC8D6C"/>
    <w:rsid w:val="00FD7A0E"/>
  </w:style>
  <w:style w:type="paragraph" w:customStyle="1" w:styleId="45E86146C38F4D6CA35442FC15FA7002">
    <w:name w:val="45E86146C38F4D6CA35442FC15FA7002"/>
    <w:rsid w:val="00FD7A0E"/>
  </w:style>
  <w:style w:type="paragraph" w:customStyle="1" w:styleId="D6EEDBFADEE948DBBDCF8BE948F273BF">
    <w:name w:val="D6EEDBFADEE948DBBDCF8BE948F273BF"/>
    <w:rsid w:val="00FD7A0E"/>
  </w:style>
  <w:style w:type="paragraph" w:customStyle="1" w:styleId="624EB1DB49214A9BA03912E0CED14B2B">
    <w:name w:val="624EB1DB49214A9BA03912E0CED14B2B"/>
    <w:rsid w:val="00FD7A0E"/>
  </w:style>
  <w:style w:type="paragraph" w:customStyle="1" w:styleId="B55B30F40CCA4230A90C84D9E701DE59">
    <w:name w:val="B55B30F40CCA4230A90C84D9E701DE59"/>
    <w:rsid w:val="00FD7A0E"/>
  </w:style>
  <w:style w:type="paragraph" w:customStyle="1" w:styleId="224854B5C1F142788BB5484726A905E3">
    <w:name w:val="224854B5C1F142788BB5484726A905E3"/>
    <w:rsid w:val="00FD7A0E"/>
  </w:style>
  <w:style w:type="paragraph" w:customStyle="1" w:styleId="22D746E873D441279FF5D767BF889D47">
    <w:name w:val="22D746E873D441279FF5D767BF889D47"/>
    <w:rsid w:val="00FD7A0E"/>
  </w:style>
  <w:style w:type="paragraph" w:customStyle="1" w:styleId="C737508E7EF44A329B7325A6A02ADD29">
    <w:name w:val="C737508E7EF44A329B7325A6A02ADD29"/>
    <w:rsid w:val="00FD7A0E"/>
  </w:style>
  <w:style w:type="paragraph" w:customStyle="1" w:styleId="60B82F4450374048B4761BC4D54D55C4">
    <w:name w:val="60B82F4450374048B4761BC4D54D55C4"/>
    <w:rsid w:val="00124844"/>
    <w:rPr>
      <w:lang w:val="es-PR" w:eastAsia="es-PR"/>
    </w:rPr>
  </w:style>
  <w:style w:type="paragraph" w:customStyle="1" w:styleId="FDF9EA0C09034D649C1AA4AD024EA5F9">
    <w:name w:val="FDF9EA0C09034D649C1AA4AD024EA5F9"/>
    <w:rsid w:val="00124844"/>
    <w:rPr>
      <w:lang w:val="es-PR" w:eastAsia="es-PR"/>
    </w:rPr>
  </w:style>
  <w:style w:type="paragraph" w:customStyle="1" w:styleId="882E3E39DBC44573A11ADD348EF12B65">
    <w:name w:val="882E3E39DBC44573A11ADD348EF12B65"/>
    <w:rsid w:val="00124844"/>
    <w:rPr>
      <w:lang w:val="es-PR" w:eastAsia="es-PR"/>
    </w:rPr>
  </w:style>
  <w:style w:type="paragraph" w:customStyle="1" w:styleId="76C7262166184A4B9F13FBC1FFC07CE3">
    <w:name w:val="76C7262166184A4B9F13FBC1FFC07CE3"/>
    <w:rsid w:val="00124844"/>
    <w:rPr>
      <w:lang w:val="es-PR" w:eastAsia="es-PR"/>
    </w:rPr>
  </w:style>
  <w:style w:type="paragraph" w:customStyle="1" w:styleId="32F61AD4C32F4C2798A1AC7B80608E28">
    <w:name w:val="32F61AD4C32F4C2798A1AC7B80608E28"/>
    <w:rsid w:val="00124844"/>
    <w:rPr>
      <w:lang w:val="es-PR" w:eastAsia="es-PR"/>
    </w:rPr>
  </w:style>
  <w:style w:type="paragraph" w:customStyle="1" w:styleId="FE9DED3BDB58418281E25BD592527220">
    <w:name w:val="FE9DED3BDB58418281E25BD592527220"/>
    <w:rsid w:val="00124844"/>
    <w:rPr>
      <w:lang w:val="es-PR" w:eastAsia="es-PR"/>
    </w:rPr>
  </w:style>
  <w:style w:type="paragraph" w:customStyle="1" w:styleId="042B53CA340540D19DF832D19F6BF70B">
    <w:name w:val="042B53CA340540D19DF832D19F6BF70B"/>
    <w:rPr>
      <w:lang w:val="es-PR" w:eastAsia="es-PR"/>
    </w:rPr>
  </w:style>
  <w:style w:type="paragraph" w:customStyle="1" w:styleId="78B11B8E59FA4657AE79205D6CB9C2DC">
    <w:name w:val="78B11B8E59FA4657AE79205D6CB9C2DC"/>
    <w:rPr>
      <w:lang w:val="es-PR" w:eastAsia="es-PR"/>
    </w:rPr>
  </w:style>
  <w:style w:type="paragraph" w:customStyle="1" w:styleId="D3EDDF426FA7472DBF27AB1B8ACA3BFD">
    <w:name w:val="D3EDDF426FA7472DBF27AB1B8ACA3BFD"/>
    <w:rPr>
      <w:lang w:val="es-PR" w:eastAsia="es-PR"/>
    </w:rPr>
  </w:style>
  <w:style w:type="paragraph" w:customStyle="1" w:styleId="BBDE17D7ACCD407EBE8945E314FFF35C">
    <w:name w:val="BBDE17D7ACCD407EBE8945E314FFF35C"/>
    <w:rPr>
      <w:lang w:val="es-PR" w:eastAsia="es-PR"/>
    </w:rPr>
  </w:style>
  <w:style w:type="paragraph" w:customStyle="1" w:styleId="5C4D2960FF70409D94E8C321C39C21E8">
    <w:name w:val="5C4D2960FF70409D94E8C321C39C21E8"/>
    <w:rPr>
      <w:lang w:val="es-PR" w:eastAsia="es-PR"/>
    </w:rPr>
  </w:style>
  <w:style w:type="paragraph" w:customStyle="1" w:styleId="2EF3665DABE345EFA76057CE0637D54C">
    <w:name w:val="2EF3665DABE345EFA76057CE0637D54C"/>
    <w:rPr>
      <w:lang w:val="es-PR" w:eastAsia="es-PR"/>
    </w:rPr>
  </w:style>
  <w:style w:type="paragraph" w:customStyle="1" w:styleId="7E1FDEE53E214769B7912313A45A35C8">
    <w:name w:val="7E1FDEE53E214769B7912313A45A35C8"/>
    <w:rPr>
      <w:lang w:val="es-PR" w:eastAsia="es-PR"/>
    </w:rPr>
  </w:style>
  <w:style w:type="paragraph" w:customStyle="1" w:styleId="D4F770DEBD07451284EC7C9C2C5058CA">
    <w:name w:val="D4F770DEBD07451284EC7C9C2C5058CA"/>
    <w:rPr>
      <w:lang w:val="es-PR" w:eastAsia="es-PR"/>
    </w:rPr>
  </w:style>
  <w:style w:type="paragraph" w:customStyle="1" w:styleId="36F7B5EBB67D47CEBB2CF9DB585C6DC9">
    <w:name w:val="36F7B5EBB67D47CEBB2CF9DB585C6DC9"/>
    <w:rPr>
      <w:lang w:val="es-PR" w:eastAsia="es-PR"/>
    </w:rPr>
  </w:style>
  <w:style w:type="paragraph" w:customStyle="1" w:styleId="0F50DACD146446629ADF6805D071BC60">
    <w:name w:val="0F50DACD146446629ADF6805D071BC60"/>
    <w:rPr>
      <w:lang w:val="es-PR" w:eastAsia="es-PR"/>
    </w:rPr>
  </w:style>
  <w:style w:type="paragraph" w:customStyle="1" w:styleId="1D594A6608C744FE9FC3F6AD656EC4AD">
    <w:name w:val="1D594A6608C744FE9FC3F6AD656EC4AD"/>
    <w:rPr>
      <w:lang w:val="es-PR" w:eastAsia="es-PR"/>
    </w:rPr>
  </w:style>
  <w:style w:type="paragraph" w:customStyle="1" w:styleId="F02A400D670047E8AFBE67644A4558E5">
    <w:name w:val="F02A400D670047E8AFBE67644A4558E5"/>
    <w:rPr>
      <w:lang w:val="es-PR" w:eastAsia="es-PR"/>
    </w:rPr>
  </w:style>
  <w:style w:type="paragraph" w:customStyle="1" w:styleId="FD276FC12D3F49FBA6BEDFA0F08AF04A">
    <w:name w:val="FD276FC12D3F49FBA6BEDFA0F08AF04A"/>
    <w:rsid w:val="00847E0F"/>
    <w:rPr>
      <w:lang w:val="es-PR" w:eastAsia="es-PR"/>
    </w:rPr>
  </w:style>
  <w:style w:type="paragraph" w:customStyle="1" w:styleId="1A44D75D4387489CAC7E1E3FDB70CECD">
    <w:name w:val="1A44D75D4387489CAC7E1E3FDB70CECD"/>
    <w:rsid w:val="00847E0F"/>
    <w:rPr>
      <w:lang w:val="es-PR" w:eastAsia="es-P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Urb. Alturas de Bucarabones 3T15 Calle 42</CompanyAddress>
  <CompanyPhone>787-427-4099</CompanyPhone>
  <CompanyFax/>
  <CompanyEmail>carlosvazquez014@gmail.com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5EF85B0-F3D2-445F-820C-00705B36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896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Vázquez Rosario</dc:creator>
  <cp:keywords/>
  <dc:description/>
  <cp:lastModifiedBy>Carlos Vazquez</cp:lastModifiedBy>
  <cp:revision>5</cp:revision>
  <dcterms:created xsi:type="dcterms:W3CDTF">2013-05-10T20:38:00Z</dcterms:created>
  <dcterms:modified xsi:type="dcterms:W3CDTF">2015-01-29T06:09:00Z</dcterms:modified>
  <cp:category>Toa Alta, Puerto Rico 00953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